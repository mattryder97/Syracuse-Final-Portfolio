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E6CD" w14:textId="77777777" w:rsidR="00816216" w:rsidRDefault="002813CA" w:rsidP="00611AA4">
      <w:pPr>
        <w:pStyle w:val="Title"/>
      </w:pPr>
      <w:r>
        <w:t>Matt Ryder</w:t>
      </w:r>
    </w:p>
    <w:p w14:paraId="3D8A33F2" w14:textId="7FB919A2" w:rsidR="006270A9" w:rsidRDefault="00332255" w:rsidP="00C23ACF">
      <w:r>
        <w:t xml:space="preserve">West </w:t>
      </w:r>
      <w:r w:rsidR="002813CA">
        <w:t>Des Moines, IA</w:t>
      </w:r>
      <w:r w:rsidR="00141A4C">
        <w:t> | </w:t>
      </w:r>
      <w:r w:rsidR="002813CA">
        <w:t>(631)697-6095</w:t>
      </w:r>
      <w:r w:rsidR="00141A4C">
        <w:t> | </w:t>
      </w:r>
      <w:hyperlink r:id="rId8" w:history="1">
        <w:r w:rsidR="001D5307" w:rsidRPr="00AC443A">
          <w:rPr>
            <w:rStyle w:val="Hyperlink"/>
          </w:rPr>
          <w:t>mattryderref@gmail.com</w:t>
        </w:r>
      </w:hyperlink>
      <w:r w:rsidR="001D5307">
        <w:t xml:space="preserve"> | </w:t>
      </w:r>
      <w:hyperlink r:id="rId9" w:history="1">
        <w:r w:rsidR="00C8319E" w:rsidRPr="00AC443A">
          <w:rPr>
            <w:rStyle w:val="Hyperlink"/>
          </w:rPr>
          <w:t>https://github.com/mattryder97/</w:t>
        </w:r>
      </w:hyperlink>
      <w:r w:rsidR="00C8319E">
        <w:t xml:space="preserve"> </w:t>
      </w:r>
    </w:p>
    <w:sdt>
      <w:sdtPr>
        <w:alias w:val="Education:"/>
        <w:tag w:val="Education:"/>
        <w:id w:val="807127995"/>
        <w:placeholder>
          <w:docPart w:val="ADA7960C801346828755000AB99D8AB1"/>
        </w:placeholder>
        <w:temporary/>
        <w:showingPlcHdr/>
        <w15:appearance w15:val="hidden"/>
      </w:sdtPr>
      <w:sdtEndPr/>
      <w:sdtContent>
        <w:p w14:paraId="79F78CD9" w14:textId="77777777" w:rsidR="006270A9" w:rsidRDefault="009D5933" w:rsidP="00C23ACF">
          <w:pPr>
            <w:pStyle w:val="Heading1"/>
          </w:pPr>
          <w:r>
            <w:t>Education</w:t>
          </w:r>
        </w:p>
      </w:sdtContent>
    </w:sdt>
    <w:p w14:paraId="2DA597E0" w14:textId="77777777" w:rsidR="00F1115D" w:rsidRDefault="00F1115D" w:rsidP="00C23ACF">
      <w:pPr>
        <w:pStyle w:val="Heading2"/>
      </w:pPr>
      <w:r>
        <w:t>Syracuse University, Syracuse, New york</w:t>
      </w:r>
    </w:p>
    <w:p w14:paraId="44C03009" w14:textId="77777777" w:rsidR="00F1115D" w:rsidRDefault="00F1115D" w:rsidP="00C23ACF">
      <w:pPr>
        <w:pStyle w:val="ListBullet"/>
        <w:spacing w:line="240" w:lineRule="auto"/>
      </w:pPr>
      <w:r>
        <w:t>Master of Science: Applied Data Science</w:t>
      </w:r>
    </w:p>
    <w:p w14:paraId="6981A50B" w14:textId="706CB066" w:rsidR="00F1115D" w:rsidRDefault="00F1115D" w:rsidP="00C23ACF">
      <w:pPr>
        <w:pStyle w:val="ListBullet"/>
        <w:spacing w:line="240" w:lineRule="auto"/>
      </w:pPr>
      <w:r>
        <w:t xml:space="preserve">July 2020 </w:t>
      </w:r>
      <w:r w:rsidR="00580AF7">
        <w:t>–</w:t>
      </w:r>
      <w:r>
        <w:t xml:space="preserve"> </w:t>
      </w:r>
      <w:r w:rsidR="00627C6B">
        <w:t>June 2021</w:t>
      </w:r>
    </w:p>
    <w:p w14:paraId="4F91B6E0" w14:textId="097CC054" w:rsidR="00580AF7" w:rsidRDefault="00580AF7" w:rsidP="00C23ACF">
      <w:pPr>
        <w:pStyle w:val="ListBullet"/>
        <w:spacing w:line="240" w:lineRule="auto"/>
      </w:pPr>
      <w:r>
        <w:t>GPA: 3.</w:t>
      </w:r>
      <w:r w:rsidR="008D3412">
        <w:t>556</w:t>
      </w:r>
    </w:p>
    <w:p w14:paraId="28E35B0B" w14:textId="671D48E0" w:rsidR="006270A9" w:rsidRDefault="002813CA" w:rsidP="00C23ACF">
      <w:pPr>
        <w:pStyle w:val="Heading2"/>
      </w:pPr>
      <w:r>
        <w:t>Drake university, Des moines, iowa</w:t>
      </w:r>
    </w:p>
    <w:p w14:paraId="3528725D" w14:textId="5D136C9F" w:rsidR="006270A9" w:rsidRDefault="00F1115D" w:rsidP="00C23ACF">
      <w:pPr>
        <w:pStyle w:val="ListBullet"/>
        <w:spacing w:line="240" w:lineRule="auto"/>
      </w:pPr>
      <w:r>
        <w:t>BSBA</w:t>
      </w:r>
      <w:r w:rsidR="00CC3454">
        <w:t>:</w:t>
      </w:r>
      <w:r>
        <w:t xml:space="preserve"> </w:t>
      </w:r>
      <w:r w:rsidR="002813CA">
        <w:t>Data Analytics</w:t>
      </w:r>
      <w:r>
        <w:t xml:space="preserve"> and Actuarial Science</w:t>
      </w:r>
    </w:p>
    <w:p w14:paraId="13458273" w14:textId="77777777" w:rsidR="006270A9" w:rsidRDefault="002813CA" w:rsidP="00C23ACF">
      <w:pPr>
        <w:pStyle w:val="Heading1"/>
      </w:pPr>
      <w:r>
        <w:t>Programming Languages</w:t>
      </w:r>
    </w:p>
    <w:p w14:paraId="7F7E1672" w14:textId="77777777" w:rsidR="008E2973" w:rsidRDefault="008E2973" w:rsidP="00611AA4">
      <w:pPr>
        <w:pStyle w:val="ListBullet"/>
        <w:spacing w:line="240" w:lineRule="auto"/>
        <w:sectPr w:rsidR="008E2973" w:rsidSect="00617B26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CAA28CD" w14:textId="1CF85FC0" w:rsidR="002813CA" w:rsidRDefault="002813CA" w:rsidP="00611AA4">
      <w:pPr>
        <w:pStyle w:val="ListBullet"/>
        <w:spacing w:line="240" w:lineRule="auto"/>
      </w:pPr>
      <w:r>
        <w:t>R</w:t>
      </w:r>
    </w:p>
    <w:p w14:paraId="012F2225" w14:textId="2415E8EA" w:rsidR="008E2973" w:rsidRDefault="008E2973" w:rsidP="00611AA4">
      <w:pPr>
        <w:pStyle w:val="ListBullet"/>
        <w:spacing w:line="240" w:lineRule="auto"/>
      </w:pPr>
      <w:r>
        <w:t>SQL</w:t>
      </w:r>
    </w:p>
    <w:p w14:paraId="77951A6B" w14:textId="2651ED6D" w:rsidR="00E55D4E" w:rsidRDefault="00E55D4E" w:rsidP="00E55D4E">
      <w:pPr>
        <w:pStyle w:val="ListBullet"/>
        <w:spacing w:line="240" w:lineRule="auto"/>
      </w:pPr>
      <w:r>
        <w:t>Python</w:t>
      </w:r>
    </w:p>
    <w:p w14:paraId="2D9C3245" w14:textId="77777777" w:rsidR="002D7EB6" w:rsidRDefault="002D7EB6" w:rsidP="002D7EB6">
      <w:pPr>
        <w:pStyle w:val="ListBullet"/>
        <w:spacing w:line="240" w:lineRule="auto"/>
      </w:pPr>
      <w:r>
        <w:t xml:space="preserve">AWS (Amazon </w:t>
      </w:r>
      <w:proofErr w:type="spellStart"/>
      <w:r>
        <w:t>Sagemaker</w:t>
      </w:r>
      <w:proofErr w:type="spellEnd"/>
      <w:r>
        <w:t>)</w:t>
      </w:r>
    </w:p>
    <w:p w14:paraId="300E3F39" w14:textId="4DB19CD9" w:rsidR="002D7EB6" w:rsidRDefault="002D7EB6" w:rsidP="002D7EB6">
      <w:pPr>
        <w:pStyle w:val="ListBullet"/>
        <w:numPr>
          <w:ilvl w:val="0"/>
          <w:numId w:val="0"/>
        </w:numPr>
        <w:spacing w:line="240" w:lineRule="auto"/>
      </w:pPr>
    </w:p>
    <w:p w14:paraId="3CB781AB" w14:textId="77777777" w:rsidR="00E55D4E" w:rsidRDefault="008E2973" w:rsidP="00611AA4">
      <w:pPr>
        <w:pStyle w:val="ListBullet"/>
        <w:spacing w:line="240" w:lineRule="auto"/>
      </w:pPr>
      <w:r>
        <w:t>Tableau</w:t>
      </w:r>
    </w:p>
    <w:p w14:paraId="45C127EF" w14:textId="320674B1" w:rsidR="008E2973" w:rsidRDefault="0062074D" w:rsidP="00611AA4">
      <w:pPr>
        <w:pStyle w:val="ListBullet"/>
        <w:spacing w:line="240" w:lineRule="auto"/>
      </w:pPr>
      <w:proofErr w:type="spellStart"/>
      <w:r>
        <w:t>PowerBI</w:t>
      </w:r>
      <w:proofErr w:type="spellEnd"/>
    </w:p>
    <w:p w14:paraId="1AD521A9" w14:textId="69DCE155" w:rsidR="008E2973" w:rsidRDefault="00E55D4E" w:rsidP="00611AA4">
      <w:pPr>
        <w:pStyle w:val="ListBullet"/>
        <w:spacing w:line="240" w:lineRule="auto"/>
      </w:pPr>
      <w:r>
        <w:t>ETL/SSIS</w:t>
      </w:r>
    </w:p>
    <w:p w14:paraId="08812E26" w14:textId="65E1FA2F" w:rsidR="008E2973" w:rsidRDefault="00DB2E0A" w:rsidP="00611AA4">
      <w:pPr>
        <w:pStyle w:val="ListBullet"/>
        <w:spacing w:line="240" w:lineRule="auto"/>
        <w:sectPr w:rsidR="008E2973" w:rsidSect="008E2973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>
        <w:t>Excel</w:t>
      </w:r>
    </w:p>
    <w:p w14:paraId="7C492B83" w14:textId="7ACC6A28" w:rsidR="002813CA" w:rsidRDefault="00C07EAE" w:rsidP="00BF7C4F">
      <w:pPr>
        <w:pStyle w:val="Heading1"/>
      </w:pPr>
      <w:r>
        <w:t>Project</w:t>
      </w:r>
      <w:r w:rsidR="002813CA">
        <w:t xml:space="preserve"> Experience</w:t>
      </w:r>
    </w:p>
    <w:p w14:paraId="6CEAD807" w14:textId="2B3506D0" w:rsidR="00BF7C4F" w:rsidRDefault="00BF7C4F" w:rsidP="00BF7C4F">
      <w:pPr>
        <w:pStyle w:val="ListBullet"/>
      </w:pPr>
      <w:r>
        <w:t>Database Management- Designed a database using data of my choice with an Access connection for visualization (SQL Server)</w:t>
      </w:r>
    </w:p>
    <w:p w14:paraId="1202CEAC" w14:textId="3FCD6BF6" w:rsidR="00BF7C4F" w:rsidRDefault="00BF7C4F" w:rsidP="00BF7C4F">
      <w:pPr>
        <w:pStyle w:val="ListBullet"/>
      </w:pPr>
      <w:r>
        <w:t>Intro to Data Science- Used a Support Vector Machine, Random Forest, and Naïve Bayes Classifier to determine loan eligibility for bank customers (R Studio)</w:t>
      </w:r>
    </w:p>
    <w:p w14:paraId="46B391DC" w14:textId="1EAB7241" w:rsidR="00BF7C4F" w:rsidRDefault="001D5307" w:rsidP="00BF7C4F">
      <w:pPr>
        <w:pStyle w:val="ListBullet"/>
      </w:pPr>
      <w:r>
        <w:t>Data Warehouse- Clean</w:t>
      </w:r>
      <w:r w:rsidR="00972333">
        <w:t xml:space="preserve"> and</w:t>
      </w:r>
      <w:r>
        <w:t xml:space="preserve"> merge data from 2 host databases with overlapping customer data to form a single customer list in a master database </w:t>
      </w:r>
      <w:r w:rsidR="00972333">
        <w:t xml:space="preserve">with </w:t>
      </w:r>
      <w:proofErr w:type="spellStart"/>
      <w:r w:rsidR="00972333">
        <w:t>PowerBI</w:t>
      </w:r>
      <w:proofErr w:type="spellEnd"/>
      <w:r w:rsidR="00972333">
        <w:t xml:space="preserve"> visualizations </w:t>
      </w:r>
      <w:r>
        <w:t>(Visual Studio, SSIS</w:t>
      </w:r>
      <w:r w:rsidR="00972333">
        <w:t xml:space="preserve">, </w:t>
      </w:r>
      <w:proofErr w:type="spellStart"/>
      <w:r w:rsidR="00972333">
        <w:t>PowerBI</w:t>
      </w:r>
      <w:proofErr w:type="spellEnd"/>
      <w:r>
        <w:t>)</w:t>
      </w:r>
    </w:p>
    <w:p w14:paraId="56935DFC" w14:textId="5A9A4B9D" w:rsidR="00311425" w:rsidRDefault="00C07EAE" w:rsidP="00311425">
      <w:pPr>
        <w:pStyle w:val="Heading1"/>
      </w:pPr>
      <w:r>
        <w:t xml:space="preserve">Work </w:t>
      </w:r>
      <w:sdt>
        <w:sdtPr>
          <w:alias w:val="Experience:"/>
          <w:tag w:val="Experience:"/>
          <w:id w:val="171684534"/>
          <w:placeholder>
            <w:docPart w:val="BAB6410F819741D3A67CC879F33FBCE5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14:paraId="6C53A7BD" w14:textId="1E358E49" w:rsidR="00506BC8" w:rsidRDefault="00506BC8" w:rsidP="00506BC8">
      <w:pPr>
        <w:pStyle w:val="Heading2"/>
      </w:pPr>
      <w:r>
        <w:t>Data Quality Analyst | Global Atlantic Financial Group | 3/2021- Present</w:t>
      </w:r>
    </w:p>
    <w:p w14:paraId="2E51EAA6" w14:textId="0DE36CF6" w:rsidR="00506BC8" w:rsidRDefault="00506BC8" w:rsidP="00506BC8">
      <w:pPr>
        <w:pStyle w:val="ListBullet"/>
      </w:pPr>
      <w:r>
        <w:t>Support data governance by resolving data quality issues, working with business groups to prioritize failures, and comply with company policies and procedures</w:t>
      </w:r>
    </w:p>
    <w:p w14:paraId="1529EEEE" w14:textId="712C6669" w:rsidR="00506BC8" w:rsidRDefault="00506BC8" w:rsidP="00506BC8">
      <w:pPr>
        <w:pStyle w:val="ListBullet"/>
      </w:pPr>
      <w:r>
        <w:t>Work with business groups to implement new data quality controls in SQL</w:t>
      </w:r>
    </w:p>
    <w:p w14:paraId="4F61ACE6" w14:textId="6C89DAE3" w:rsidR="00506BC8" w:rsidRPr="00506BC8" w:rsidRDefault="00506BC8" w:rsidP="00506BC8">
      <w:pPr>
        <w:pStyle w:val="ListBullet"/>
      </w:pPr>
      <w:r>
        <w:t>Monitor failures of data quality rules and triage failures</w:t>
      </w:r>
    </w:p>
    <w:p w14:paraId="56CDFE4B" w14:textId="6E3A898F" w:rsidR="00311425" w:rsidRDefault="00311425" w:rsidP="00611AA4">
      <w:pPr>
        <w:pStyle w:val="Heading2"/>
      </w:pPr>
      <w:r>
        <w:t xml:space="preserve">Data analyst intern | tractorzoom | 10/2019 – </w:t>
      </w:r>
      <w:r w:rsidR="00E02FFB">
        <w:t>8/20</w:t>
      </w:r>
      <w:r w:rsidR="00E27902">
        <w:t>20</w:t>
      </w:r>
    </w:p>
    <w:p w14:paraId="2E736081" w14:textId="4740D136" w:rsidR="00311425" w:rsidRDefault="008E2973" w:rsidP="00311425">
      <w:pPr>
        <w:pStyle w:val="ListBullet"/>
      </w:pPr>
      <w:r>
        <w:t>Use MySQL Workbench to determine state of current data in terms of model readiness</w:t>
      </w:r>
    </w:p>
    <w:p w14:paraId="4BB3941C" w14:textId="2C058D1B" w:rsidR="00035757" w:rsidRDefault="008E2973" w:rsidP="008E2973">
      <w:pPr>
        <w:pStyle w:val="ListBullet"/>
      </w:pPr>
      <w:r>
        <w:t xml:space="preserve">Utilize AWS </w:t>
      </w:r>
      <w:r w:rsidR="00EB613A">
        <w:t xml:space="preserve">and machine learning techniques </w:t>
      </w:r>
      <w:r>
        <w:t>to build predicti</w:t>
      </w:r>
      <w:r w:rsidR="00035F38">
        <w:t>ve</w:t>
      </w:r>
      <w:r>
        <w:t xml:space="preserve"> models </w:t>
      </w:r>
    </w:p>
    <w:p w14:paraId="2B12C30E" w14:textId="648ADB9F" w:rsidR="008E2973" w:rsidRDefault="00F1115D" w:rsidP="008E2973">
      <w:pPr>
        <w:pStyle w:val="ListBullet"/>
      </w:pPr>
      <w:r>
        <w:t>Create infrastructure as code and serverless applications for AI/ML development</w:t>
      </w:r>
    </w:p>
    <w:p w14:paraId="7DFAD375" w14:textId="017E92A8" w:rsidR="0002642A" w:rsidRDefault="00F05DAE" w:rsidP="00611AA4">
      <w:pPr>
        <w:pStyle w:val="Heading2"/>
      </w:pPr>
      <w:r>
        <w:t>grassroots</w:t>
      </w:r>
      <w:r w:rsidR="00FC3989">
        <w:t xml:space="preserve"> Referee</w:t>
      </w:r>
      <w:r w:rsidR="009D5933">
        <w:t> | </w:t>
      </w:r>
      <w:r w:rsidR="00FC3989">
        <w:t>USSF referee program</w:t>
      </w:r>
      <w:r w:rsidR="009D5933">
        <w:t> | </w:t>
      </w:r>
      <w:r w:rsidR="0002642A">
        <w:t>1/</w:t>
      </w:r>
      <w:r>
        <w:t>2020</w:t>
      </w:r>
      <w:r w:rsidR="00FC3989">
        <w:t xml:space="preserve"> </w:t>
      </w:r>
      <w:r w:rsidR="0002642A">
        <w:t>–</w:t>
      </w:r>
      <w:r w:rsidR="00FC3989">
        <w:t xml:space="preserve"> present</w:t>
      </w:r>
    </w:p>
    <w:p w14:paraId="1A8F24D8" w14:textId="6C7DA190" w:rsidR="0002642A" w:rsidRDefault="00F05DAE" w:rsidP="00611AA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Grade 7 Referee: 1/2016 – 12/2019 | </w:t>
      </w:r>
      <w:r w:rsidR="0002642A" w:rsidRPr="0002642A">
        <w:rPr>
          <w:i/>
          <w:iCs/>
          <w:sz w:val="20"/>
          <w:szCs w:val="20"/>
        </w:rPr>
        <w:t>Grade 8 Referee: 1/2014 – 12/2015</w:t>
      </w:r>
      <w:r w:rsidR="00611AA4">
        <w:rPr>
          <w:i/>
          <w:iCs/>
          <w:sz w:val="20"/>
          <w:szCs w:val="20"/>
        </w:rPr>
        <w:t xml:space="preserve"> | </w:t>
      </w:r>
      <w:r w:rsidR="0002642A" w:rsidRPr="0002642A">
        <w:rPr>
          <w:i/>
          <w:iCs/>
          <w:sz w:val="20"/>
          <w:szCs w:val="20"/>
        </w:rPr>
        <w:t>Grade 9 Referee: 3/2012 – 12/201</w:t>
      </w:r>
      <w:r w:rsidR="00996617">
        <w:rPr>
          <w:i/>
          <w:iCs/>
          <w:sz w:val="20"/>
          <w:szCs w:val="20"/>
        </w:rPr>
        <w:t>3</w:t>
      </w:r>
    </w:p>
    <w:p w14:paraId="00853755" w14:textId="77777777" w:rsidR="00785005" w:rsidRDefault="00785005" w:rsidP="00611AA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Soccer Referee @ NFHS: 3/2017 – Present | Referee @ NISOA: 7/2019 - Present</w:t>
      </w:r>
    </w:p>
    <w:p w14:paraId="11A86896" w14:textId="77777777" w:rsidR="0002642A" w:rsidRDefault="0002642A" w:rsidP="00311425">
      <w:pPr>
        <w:pStyle w:val="ListBullet"/>
        <w:spacing w:line="276" w:lineRule="auto"/>
      </w:pPr>
      <w:r w:rsidRPr="0002642A">
        <w:t>Ensure the laws of the game are applied</w:t>
      </w:r>
      <w:r>
        <w:t xml:space="preserve"> </w:t>
      </w:r>
      <w:r w:rsidRPr="0002642A">
        <w:t xml:space="preserve">appropriately and </w:t>
      </w:r>
      <w:r w:rsidR="006C4F39">
        <w:t>maintain</w:t>
      </w:r>
      <w:r w:rsidRPr="0002642A">
        <w:t xml:space="preserve"> player safe</w:t>
      </w:r>
      <w:r w:rsidR="006C4F39">
        <w:t>ty</w:t>
      </w:r>
    </w:p>
    <w:p w14:paraId="54935A64" w14:textId="03AB3844" w:rsidR="00785005" w:rsidRPr="00785005" w:rsidRDefault="0002642A" w:rsidP="00506BC8">
      <w:pPr>
        <w:pStyle w:val="ListBullet"/>
        <w:spacing w:line="276" w:lineRule="auto"/>
      </w:pPr>
      <w:r>
        <w:t>Communicate effectively with my crew in order to make appropriate and consistent decisions</w:t>
      </w:r>
    </w:p>
    <w:sectPr w:rsidR="00785005" w:rsidRPr="00785005" w:rsidSect="008E2973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A4D2" w14:textId="77777777" w:rsidR="00E2307F" w:rsidRDefault="00E2307F">
      <w:pPr>
        <w:spacing w:after="0"/>
      </w:pPr>
      <w:r>
        <w:separator/>
      </w:r>
    </w:p>
  </w:endnote>
  <w:endnote w:type="continuationSeparator" w:id="0">
    <w:p w14:paraId="0F81CD37" w14:textId="77777777" w:rsidR="00E2307F" w:rsidRDefault="00E230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B14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5326" w14:textId="77777777" w:rsidR="00E2307F" w:rsidRDefault="00E2307F">
      <w:pPr>
        <w:spacing w:after="0"/>
      </w:pPr>
      <w:r>
        <w:separator/>
      </w:r>
    </w:p>
  </w:footnote>
  <w:footnote w:type="continuationSeparator" w:id="0">
    <w:p w14:paraId="7FBA71AC" w14:textId="77777777" w:rsidR="00E2307F" w:rsidRDefault="00E230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2F11A7"/>
    <w:multiLevelType w:val="hybridMultilevel"/>
    <w:tmpl w:val="B75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477AD6"/>
    <w:multiLevelType w:val="hybridMultilevel"/>
    <w:tmpl w:val="5FC2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EA44FF"/>
    <w:multiLevelType w:val="hybridMultilevel"/>
    <w:tmpl w:val="7C32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18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CA"/>
    <w:rsid w:val="00013676"/>
    <w:rsid w:val="0002642A"/>
    <w:rsid w:val="00035757"/>
    <w:rsid w:val="00035F38"/>
    <w:rsid w:val="00065FF2"/>
    <w:rsid w:val="000A4F59"/>
    <w:rsid w:val="00100470"/>
    <w:rsid w:val="00124E62"/>
    <w:rsid w:val="0013378A"/>
    <w:rsid w:val="00141A4C"/>
    <w:rsid w:val="001B29CF"/>
    <w:rsid w:val="001D5307"/>
    <w:rsid w:val="00274D45"/>
    <w:rsid w:val="002813CA"/>
    <w:rsid w:val="00281B0D"/>
    <w:rsid w:val="0028220F"/>
    <w:rsid w:val="002D7EB6"/>
    <w:rsid w:val="00311425"/>
    <w:rsid w:val="00322334"/>
    <w:rsid w:val="00332255"/>
    <w:rsid w:val="00356C14"/>
    <w:rsid w:val="00367B2A"/>
    <w:rsid w:val="00403CB8"/>
    <w:rsid w:val="00441A94"/>
    <w:rsid w:val="0050385E"/>
    <w:rsid w:val="00506BC8"/>
    <w:rsid w:val="00580AF7"/>
    <w:rsid w:val="00611AA4"/>
    <w:rsid w:val="00617B26"/>
    <w:rsid w:val="0062074D"/>
    <w:rsid w:val="006270A9"/>
    <w:rsid w:val="00627C6B"/>
    <w:rsid w:val="00641D11"/>
    <w:rsid w:val="00675956"/>
    <w:rsid w:val="00681034"/>
    <w:rsid w:val="006C4089"/>
    <w:rsid w:val="006C4F39"/>
    <w:rsid w:val="00785005"/>
    <w:rsid w:val="00790B20"/>
    <w:rsid w:val="007A0E52"/>
    <w:rsid w:val="007C4852"/>
    <w:rsid w:val="00816216"/>
    <w:rsid w:val="00843342"/>
    <w:rsid w:val="0087734B"/>
    <w:rsid w:val="008B5D9C"/>
    <w:rsid w:val="008D3412"/>
    <w:rsid w:val="008E2973"/>
    <w:rsid w:val="00902F35"/>
    <w:rsid w:val="00972333"/>
    <w:rsid w:val="00996617"/>
    <w:rsid w:val="009D5933"/>
    <w:rsid w:val="009E28E3"/>
    <w:rsid w:val="00AB154B"/>
    <w:rsid w:val="00B01168"/>
    <w:rsid w:val="00BD02FC"/>
    <w:rsid w:val="00BD768D"/>
    <w:rsid w:val="00BF6938"/>
    <w:rsid w:val="00BF7C4F"/>
    <w:rsid w:val="00C07EAE"/>
    <w:rsid w:val="00C23ACF"/>
    <w:rsid w:val="00C61F8E"/>
    <w:rsid w:val="00C8319E"/>
    <w:rsid w:val="00CC3454"/>
    <w:rsid w:val="00CD4A01"/>
    <w:rsid w:val="00DB023C"/>
    <w:rsid w:val="00DB2E0A"/>
    <w:rsid w:val="00E02FFB"/>
    <w:rsid w:val="00E2307F"/>
    <w:rsid w:val="00E27902"/>
    <w:rsid w:val="00E55D4E"/>
    <w:rsid w:val="00E83E4B"/>
    <w:rsid w:val="00EB613A"/>
    <w:rsid w:val="00ED03D0"/>
    <w:rsid w:val="00ED3360"/>
    <w:rsid w:val="00F05DAE"/>
    <w:rsid w:val="00F1115D"/>
    <w:rsid w:val="00F324D1"/>
    <w:rsid w:val="00FA6C98"/>
    <w:rsid w:val="00FC3989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8D5F"/>
  <w15:chartTrackingRefBased/>
  <w15:docId w15:val="{5CE9AB7E-A288-4191-B737-B011776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E29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7C4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ryderref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ttryder9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7960C801346828755000AB99D8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70B3F-6910-4E81-BED1-EFD2D00EB302}"/>
      </w:docPartPr>
      <w:docPartBody>
        <w:p w:rsidR="00F87DC8" w:rsidRDefault="00113E74">
          <w:pPr>
            <w:pStyle w:val="ADA7960C801346828755000AB99D8AB1"/>
          </w:pPr>
          <w:r>
            <w:t>Education</w:t>
          </w:r>
        </w:p>
      </w:docPartBody>
    </w:docPart>
    <w:docPart>
      <w:docPartPr>
        <w:name w:val="BAB6410F819741D3A67CC879F33FB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FCCB-39B2-4D05-A78C-B78346A1411C}"/>
      </w:docPartPr>
      <w:docPartBody>
        <w:p w:rsidR="00F87DC8" w:rsidRDefault="00113E74">
          <w:pPr>
            <w:pStyle w:val="BAB6410F819741D3A67CC879F33FBC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4"/>
    <w:rsid w:val="000146C0"/>
    <w:rsid w:val="000D4AE3"/>
    <w:rsid w:val="00113E74"/>
    <w:rsid w:val="001E7972"/>
    <w:rsid w:val="001F2A0C"/>
    <w:rsid w:val="002D5974"/>
    <w:rsid w:val="002F6DA3"/>
    <w:rsid w:val="00427332"/>
    <w:rsid w:val="005060FE"/>
    <w:rsid w:val="0058634F"/>
    <w:rsid w:val="00640237"/>
    <w:rsid w:val="006F0387"/>
    <w:rsid w:val="007A0D2C"/>
    <w:rsid w:val="009A3FFF"/>
    <w:rsid w:val="00A03E3A"/>
    <w:rsid w:val="00A33879"/>
    <w:rsid w:val="00AA017A"/>
    <w:rsid w:val="00B30B6D"/>
    <w:rsid w:val="00CF382E"/>
    <w:rsid w:val="00EB5FFC"/>
    <w:rsid w:val="00EE10A0"/>
    <w:rsid w:val="00F8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7960C801346828755000AB99D8AB1">
    <w:name w:val="ADA7960C801346828755000AB99D8AB1"/>
  </w:style>
  <w:style w:type="paragraph" w:customStyle="1" w:styleId="BAB6410F819741D3A67CC879F33FBCE5">
    <w:name w:val="BAB6410F819741D3A67CC879F33FB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D776-6BE9-45AD-8F82-265DF99D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Ryder</dc:creator>
  <cp:keywords/>
  <cp:lastModifiedBy>Matthew Ryder</cp:lastModifiedBy>
  <cp:revision>26</cp:revision>
  <dcterms:created xsi:type="dcterms:W3CDTF">2020-07-24T23:04:00Z</dcterms:created>
  <dcterms:modified xsi:type="dcterms:W3CDTF">2021-06-02T22:46:00Z</dcterms:modified>
  <cp:version/>
</cp:coreProperties>
</file>